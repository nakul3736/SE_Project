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_Project.mhtml" ContentType="message/rfc822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5EEC" w14:textId="77777777" w:rsidR="004B4BA3" w:rsidRDefault="004B4BA3">
      <w:pPr>
        <w:pStyle w:val="line"/>
      </w:pPr>
    </w:p>
    <w:p w14:paraId="7B6D5421" w14:textId="77777777" w:rsidR="004B4BA3" w:rsidRDefault="00F9104E">
      <w:pPr>
        <w:pStyle w:val="Title"/>
      </w:pPr>
      <w:sdt>
        <w:sdtPr>
          <w:alias w:val="Title"/>
          <w:tag w:val=""/>
          <w:id w:val="2063362600"/>
          <w:placeholder>
            <w:docPart w:val="08EA916A55A94C209C133121856D5F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73A1F">
            <w:t>Software Requirements Specification (SRS)</w:t>
          </w:r>
        </w:sdtContent>
      </w:sdt>
    </w:p>
    <w:p w14:paraId="2C41725F" w14:textId="77777777" w:rsidR="0009103F" w:rsidRDefault="0009103F">
      <w:pPr>
        <w:pStyle w:val="ByLine"/>
      </w:pPr>
    </w:p>
    <w:p w14:paraId="65CD6E11" w14:textId="77777777" w:rsidR="0009103F" w:rsidRDefault="0009103F">
      <w:pPr>
        <w:pStyle w:val="ByLine"/>
      </w:pPr>
    </w:p>
    <w:p w14:paraId="15046DED" w14:textId="77777777" w:rsidR="0009103F" w:rsidRDefault="0009103F">
      <w:pPr>
        <w:pStyle w:val="ByLine"/>
      </w:pPr>
    </w:p>
    <w:p w14:paraId="65F9D837" w14:textId="77777777" w:rsidR="0009103F" w:rsidRDefault="0009103F">
      <w:pPr>
        <w:pStyle w:val="ByLine"/>
      </w:pPr>
    </w:p>
    <w:p w14:paraId="3CE89BE2" w14:textId="77777777" w:rsidR="008A45FF" w:rsidRDefault="008A45FF">
      <w:pPr>
        <w:pStyle w:val="ByLine"/>
      </w:pPr>
    </w:p>
    <w:p w14:paraId="42B10824" w14:textId="77777777" w:rsidR="00210787" w:rsidRDefault="00210787">
      <w:pPr>
        <w:pStyle w:val="ByLine"/>
      </w:pPr>
    </w:p>
    <w:p w14:paraId="1C921B28" w14:textId="77777777" w:rsidR="00210787" w:rsidRDefault="00210787">
      <w:pPr>
        <w:pStyle w:val="ByLine"/>
      </w:pPr>
      <w:r>
        <w:t xml:space="preserve">Project: </w:t>
      </w:r>
      <w:r>
        <w:t>HMS</w:t>
      </w:r>
    </w:p>
    <w:p w14:paraId="2C288B59" w14:textId="77777777" w:rsidR="0009103F" w:rsidRDefault="008A45FF">
      <w:pPr>
        <w:pStyle w:val="ByLine"/>
      </w:pPr>
      <w:r>
        <w:t xml:space="preserve">Document: </w:t>
      </w:r>
      <w:r w:rsidR="00973A1F">
        <w:t>Project</w:t>
      </w:r>
    </w:p>
    <w:p w14:paraId="2A76A98E" w14:textId="77777777" w:rsidR="004B4BA3" w:rsidRDefault="008A45FF" w:rsidP="00E65BB4">
      <w:pPr>
        <w:pStyle w:val="ByLine"/>
      </w:pPr>
      <w:r>
        <w:t xml:space="preserve">Author: </w:t>
      </w:r>
      <w:sdt>
        <w:sdtPr>
          <w:alias w:val="Author"/>
          <w:tag w:val=""/>
          <w:id w:val="242621202"/>
          <w:placeholder>
            <w:docPart w:val="F81962DD3CB140C39DB7C35D06DD28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5125B">
            <w:t>Nakul Patel</w:t>
          </w:r>
        </w:sdtContent>
      </w:sdt>
      <w:r w:rsidR="0009103F">
        <w:t xml:space="preserve"> </w:t>
      </w:r>
      <w:sdt>
        <w:sdtPr>
          <w:alias w:val="Company"/>
          <w:tag w:val=""/>
          <w:id w:val="359250694"/>
          <w:placeholder>
            <w:docPart w:val="61253113AB7741DFBFFC10715CACFC6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B5125B">
            <w:t>DAIICT</w:t>
          </w:r>
          <w:proofErr w:type="spellEnd"/>
        </w:sdtContent>
      </w:sdt>
    </w:p>
    <w:p w14:paraId="2553665C" w14:textId="77777777" w:rsidR="004B4BA3" w:rsidRPr="00CB6DC8" w:rsidRDefault="008A45FF" w:rsidP="008A45FF">
      <w:pPr>
        <w:pStyle w:val="ByLine"/>
        <w:sectPr w:rsidR="004B4BA3" w:rsidRPr="00CB6DC8" w:rsidSect="0009103F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t xml:space="preserve">Published on: </w:t>
      </w:r>
      <w:r w:rsidR="00594215">
        <w:t>2022-03-24</w:t>
      </w:r>
    </w:p>
    <w:p w14:paraId="0B8A8CA0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5D418840" w14:textId="380E1056" w:rsidR="004B4BA3" w:rsidRPr="00CB6DC8" w:rsidRDefault="000103BD"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"1-2" \h \z </w:instrText>
      </w:r>
      <w:r>
        <w:rPr>
          <w:rFonts w:ascii="Times New Roman" w:hAnsi="Times New Roman"/>
          <w:b/>
        </w:rPr>
        <w:fldChar w:fldCharType="separate"/>
      </w:r>
      <w:r>
        <w:rPr>
          <w:rFonts w:ascii="Times New Roman" w:hAnsi="Times New Roman"/>
          <w:bCs/>
          <w:noProof/>
        </w:rPr>
        <w:t>No table of contents entries found.</w:t>
      </w:r>
      <w:r>
        <w:rPr>
          <w:rFonts w:ascii="Times New Roman" w:hAnsi="Times New Roman"/>
          <w:b/>
        </w:rPr>
        <w:fldChar w:fldCharType="end"/>
      </w:r>
    </w:p>
    <w:p w14:paraId="3614ECF2" w14:textId="77777777" w:rsidR="004B4BA3" w:rsidRPr="00CB6DC8" w:rsidRDefault="004B4BA3"/>
    <w:p w14:paraId="5BD2D6C1" w14:textId="77777777" w:rsidR="00EA06B1" w:rsidRDefault="00EA06B1" w:rsidP="00E65BB4">
      <w:r>
        <w:br w:type="page"/>
      </w:r>
    </w:p>
    <w:altChunk r:id="rId15"/>
    <w:sectPr w:rsidR="004B4BA3" w:rsidRPr="00A96696" w:rsidSect="0009103F">
      <w:head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ED2A" w14:textId="77777777" w:rsidR="00F9104E" w:rsidRDefault="00F9104E">
      <w:r>
        <w:separator/>
      </w:r>
    </w:p>
  </w:endnote>
  <w:endnote w:type="continuationSeparator" w:id="0">
    <w:p w14:paraId="0ECFD99C" w14:textId="77777777" w:rsidR="00F9104E" w:rsidRDefault="00F9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9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E0024" w14:textId="77777777" w:rsidR="0009103F" w:rsidRDefault="000910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B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08837CC" w14:textId="77777777" w:rsidR="00594295" w:rsidRPr="00EA06B1" w:rsidRDefault="00594295" w:rsidP="00EA0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26D8" w14:textId="77777777" w:rsidR="0009103F" w:rsidRDefault="0009103F">
    <w:pPr>
      <w:pStyle w:val="Footer"/>
      <w:jc w:val="right"/>
    </w:pPr>
  </w:p>
  <w:p w14:paraId="20602ACD" w14:textId="77777777" w:rsidR="0009103F" w:rsidRDefault="00091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5B48" w14:textId="77777777" w:rsidR="00F9104E" w:rsidRDefault="00F9104E">
      <w:r>
        <w:separator/>
      </w:r>
    </w:p>
  </w:footnote>
  <w:footnote w:type="continuationSeparator" w:id="0">
    <w:p w14:paraId="66FFDFE3" w14:textId="77777777" w:rsidR="00F9104E" w:rsidRDefault="00F91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FCC1" w14:textId="77777777" w:rsidR="00106A0B" w:rsidRDefault="00106A0B">
    <w:pPr>
      <w:pStyle w:val="Header"/>
    </w:pPr>
  </w:p>
  <w:p w14:paraId="0C8752DB" w14:textId="77777777" w:rsidR="00106A0B" w:rsidRDefault="00106A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2017953966"/>
      <w:placeholder>
        <w:docPart w:val="AFCCF0A29AF84F5AB4BCB401786348C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DC644A8" w14:textId="77777777" w:rsidR="0009103F" w:rsidRDefault="008A45FF">
        <w:pPr>
          <w:pStyle w:val="Header"/>
        </w:pPr>
        <w:r>
          <w:t>Software Requirements Specification (SRS)</w:t>
        </w:r>
      </w:p>
    </w:sdtContent>
  </w:sdt>
  <w:p w14:paraId="2A44A5E4" w14:textId="77777777" w:rsidR="0009103F" w:rsidRDefault="00091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6827DB5"/>
    <w:multiLevelType w:val="multilevel"/>
    <w:tmpl w:val="A20C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664AE"/>
    <w:multiLevelType w:val="multilevel"/>
    <w:tmpl w:val="6CC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F0E1A"/>
    <w:multiLevelType w:val="multilevel"/>
    <w:tmpl w:val="6EC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B"/>
    <w:rsid w:val="000103BD"/>
    <w:rsid w:val="0009103F"/>
    <w:rsid w:val="000A0782"/>
    <w:rsid w:val="00106A0B"/>
    <w:rsid w:val="0013429F"/>
    <w:rsid w:val="001A581C"/>
    <w:rsid w:val="00210787"/>
    <w:rsid w:val="00216B6B"/>
    <w:rsid w:val="00293F2C"/>
    <w:rsid w:val="002E4433"/>
    <w:rsid w:val="00351D31"/>
    <w:rsid w:val="00390A50"/>
    <w:rsid w:val="003A4274"/>
    <w:rsid w:val="004813D2"/>
    <w:rsid w:val="0049131C"/>
    <w:rsid w:val="004B4BA3"/>
    <w:rsid w:val="004D4AA6"/>
    <w:rsid w:val="00594215"/>
    <w:rsid w:val="00594295"/>
    <w:rsid w:val="00630E99"/>
    <w:rsid w:val="006516FB"/>
    <w:rsid w:val="00693B78"/>
    <w:rsid w:val="006C2221"/>
    <w:rsid w:val="007D4B40"/>
    <w:rsid w:val="0081112E"/>
    <w:rsid w:val="00841997"/>
    <w:rsid w:val="0085611C"/>
    <w:rsid w:val="0087030D"/>
    <w:rsid w:val="00896689"/>
    <w:rsid w:val="008A45FF"/>
    <w:rsid w:val="0095156E"/>
    <w:rsid w:val="00973A1F"/>
    <w:rsid w:val="009B6452"/>
    <w:rsid w:val="00A222FB"/>
    <w:rsid w:val="00A76EBB"/>
    <w:rsid w:val="00A96696"/>
    <w:rsid w:val="00AF0F5B"/>
    <w:rsid w:val="00B07A27"/>
    <w:rsid w:val="00B369E8"/>
    <w:rsid w:val="00B5125B"/>
    <w:rsid w:val="00B51CC3"/>
    <w:rsid w:val="00B736EB"/>
    <w:rsid w:val="00BE5A74"/>
    <w:rsid w:val="00CB6DC8"/>
    <w:rsid w:val="00CD4D61"/>
    <w:rsid w:val="00D21BAA"/>
    <w:rsid w:val="00D250B2"/>
    <w:rsid w:val="00D57979"/>
    <w:rsid w:val="00DC3D3A"/>
    <w:rsid w:val="00DD7DA2"/>
    <w:rsid w:val="00E03FA8"/>
    <w:rsid w:val="00E65BB4"/>
    <w:rsid w:val="00EA06B1"/>
    <w:rsid w:val="00EA257D"/>
    <w:rsid w:val="00EA746E"/>
    <w:rsid w:val="00F25455"/>
    <w:rsid w:val="00F365E6"/>
    <w:rsid w:val="00F76113"/>
    <w:rsid w:val="00F9104E"/>
    <w:rsid w:val="00FA5246"/>
    <w:rsid w:val="00F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150870"/>
  <w15:chartTrackingRefBased/>
  <w15:docId w15:val="{7C5A1620-059A-44E4-B335-2793EACA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BB4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C"/>
    <w:pPr>
      <w:keepNext/>
      <w:keepLines/>
      <w:pageBreakBefore/>
      <w:numPr>
        <w:numId w:val="1"/>
      </w:numPr>
      <w:spacing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6696"/>
    <w:pPr>
      <w:keepNext/>
      <w:keepLines/>
      <w:numPr>
        <w:ilvl w:val="1"/>
        <w:numId w:val="1"/>
      </w:numPr>
      <w:spacing w:before="120" w:line="240" w:lineRule="atLeast"/>
      <w:contextualSpacing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93F2C"/>
    <w:pPr>
      <w:numPr>
        <w:ilvl w:val="2"/>
        <w:numId w:val="1"/>
      </w:numPr>
      <w:spacing w:before="12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841997"/>
    <w:pPr>
      <w:keepNext/>
      <w:numPr>
        <w:ilvl w:val="3"/>
        <w:numId w:val="1"/>
      </w:numPr>
      <w:spacing w:before="120" w:line="220" w:lineRule="exact"/>
      <w:contextualSpacing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841997"/>
    <w:pPr>
      <w:numPr>
        <w:ilvl w:val="4"/>
        <w:numId w:val="1"/>
      </w:numPr>
      <w:spacing w:before="120" w:line="220" w:lineRule="exact"/>
      <w:contextualSpacing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841997"/>
    <w:pPr>
      <w:numPr>
        <w:ilvl w:val="5"/>
        <w:numId w:val="1"/>
      </w:numPr>
      <w:spacing w:before="120" w:line="220" w:lineRule="exact"/>
      <w:contextualSpacing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2C"/>
    <w:rPr>
      <w:rFonts w:ascii="Times" w:hAnsi="Times"/>
      <w:b/>
      <w:kern w:val="28"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6696"/>
    <w:rPr>
      <w:rFonts w:ascii="Times" w:hAnsi="Times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3F2C"/>
    <w:rPr>
      <w:rFonts w:ascii="Times" w:hAnsi="Times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41997"/>
    <w:rPr>
      <w:b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41997"/>
    <w:rPr>
      <w:rFonts w:ascii="Times" w:hAnsi="Times"/>
      <w:b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41997"/>
    <w:rPr>
      <w:rFonts w:ascii="Times" w:hAnsi="Times"/>
      <w:b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A06B1"/>
    <w:rPr>
      <w:rFonts w:ascii="Times" w:hAnsi="Times"/>
      <w:b/>
      <w:i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06A0B"/>
    <w:rPr>
      <w:rFonts w:ascii="Times" w:hAnsi="Times"/>
      <w:b/>
      <w:i/>
      <w:lang w:val="en-US" w:eastAsia="en-US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ByLine">
    <w:name w:val="ByLine"/>
    <w:basedOn w:val="Title"/>
    <w:rPr>
      <w:sz w:val="28"/>
    </w:rPr>
  </w:style>
  <w:style w:type="paragraph" w:styleId="BalloonText">
    <w:name w:val="Balloon Text"/>
    <w:basedOn w:val="Normal"/>
    <w:link w:val="BalloonTextChar"/>
    <w:semiHidden/>
    <w:unhideWhenUsed/>
    <w:rsid w:val="00D579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57979"/>
    <w:rPr>
      <w:rFonts w:ascii="Segoe UI" w:hAnsi="Segoe UI" w:cs="Segoe UI"/>
      <w:sz w:val="18"/>
      <w:szCs w:val="18"/>
      <w:lang w:val="en-US" w:eastAsia="en-US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unhideWhenUsed/>
    <w:rsid w:val="00594295"/>
    <w:pPr>
      <w:spacing w:after="120" w:line="240" w:lineRule="auto"/>
    </w:pPr>
    <w:rPr>
      <w:rFonts w:ascii="Times New Roman" w:eastAsiaTheme="minorEastAsia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594295"/>
    <w:rPr>
      <w:i/>
      <w:iCs/>
    </w:rPr>
  </w:style>
  <w:style w:type="character" w:styleId="Hyperlink">
    <w:name w:val="Hyperlink"/>
    <w:basedOn w:val="DefaultParagraphFont"/>
    <w:uiPriority w:val="99"/>
    <w:unhideWhenUsed/>
    <w:rsid w:val="00594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9429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9429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06A0B"/>
    <w:rPr>
      <w:color w:val="808080"/>
    </w:rPr>
  </w:style>
  <w:style w:type="paragraph" w:customStyle="1" w:styleId="rv-attachment">
    <w:name w:val="rv-attachment"/>
    <w:basedOn w:val="Normal"/>
    <w:rsid w:val="00B736EB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attribute">
    <w:name w:val="rv-attribute"/>
    <w:basedOn w:val="Normal"/>
    <w:rsid w:val="00B51CC3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attribute-value">
    <w:name w:val="rv-attribute-value"/>
    <w:basedOn w:val="Normal"/>
    <w:rsid w:val="004813D2"/>
    <w:pPr>
      <w:spacing w:line="240" w:lineRule="auto"/>
    </w:pPr>
    <w:rPr>
      <w:rFonts w:ascii="Times New Roman" w:eastAsiaTheme="minorEastAsia" w:hAnsi="Times New Roman"/>
      <w:sz w:val="22"/>
      <w:szCs w:val="24"/>
    </w:rPr>
  </w:style>
  <w:style w:type="character" w:customStyle="1" w:styleId="rv-id">
    <w:name w:val="rv-id"/>
    <w:basedOn w:val="DefaultParagraphFont"/>
    <w:rsid w:val="00D250B2"/>
    <w:rPr>
      <w:b/>
    </w:rPr>
  </w:style>
  <w:style w:type="character" w:customStyle="1" w:styleId="rv-label">
    <w:name w:val="rv-label"/>
    <w:basedOn w:val="DefaultParagraphFont"/>
    <w:rsid w:val="00D250B2"/>
    <w:rPr>
      <w:i/>
    </w:rPr>
  </w:style>
  <w:style w:type="paragraph" w:customStyle="1" w:styleId="rv-text">
    <w:name w:val="rv-text"/>
    <w:basedOn w:val="Normal"/>
    <w:rsid w:val="00D250B2"/>
    <w:pPr>
      <w:spacing w:before="120" w:line="240" w:lineRule="auto"/>
    </w:pPr>
    <w:rPr>
      <w:rFonts w:ascii="Times New Roman" w:eastAsiaTheme="minorEastAsia" w:hAnsi="Times New Roman"/>
      <w:szCs w:val="24"/>
    </w:rPr>
  </w:style>
  <w:style w:type="character" w:customStyle="1" w:styleId="rv-link">
    <w:name w:val="rv-link"/>
    <w:basedOn w:val="DefaultParagraphFont"/>
    <w:rsid w:val="00DC3D3A"/>
  </w:style>
  <w:style w:type="paragraph" w:customStyle="1" w:styleId="rv-link-group">
    <w:name w:val="rv-link-group"/>
    <w:basedOn w:val="Normal"/>
    <w:rsid w:val="00DC3D3A"/>
    <w:pPr>
      <w:spacing w:before="60" w:line="240" w:lineRule="auto"/>
      <w:contextualSpacing/>
    </w:pPr>
    <w:rPr>
      <w:rFonts w:ascii="Times New Roman" w:eastAsiaTheme="minorEastAsia" w:hAnsi="Times New Roman"/>
      <w:sz w:val="22"/>
      <w:szCs w:val="24"/>
    </w:rPr>
  </w:style>
  <w:style w:type="paragraph" w:customStyle="1" w:styleId="rv-comment">
    <w:name w:val="rv-comment"/>
    <w:basedOn w:val="Normal"/>
    <w:rsid w:val="00DC3D3A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text-deleted">
    <w:name w:val="rv-text-deleted"/>
    <w:basedOn w:val="Normal"/>
    <w:rsid w:val="0087030D"/>
    <w:pPr>
      <w:spacing w:before="120" w:line="240" w:lineRule="auto"/>
    </w:pPr>
    <w:rPr>
      <w:rFonts w:ascii="Times New Roman" w:eastAsiaTheme="minorEastAsia" w:hAnsi="Times New Roman"/>
      <w:strike/>
      <w:szCs w:val="24"/>
    </w:rPr>
  </w:style>
  <w:style w:type="paragraph" w:customStyle="1" w:styleId="rv-column">
    <w:name w:val="rv-column"/>
    <w:basedOn w:val="Normal"/>
    <w:rsid w:val="00B51CC3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column-value">
    <w:name w:val="rv-column-value"/>
    <w:basedOn w:val="Normal"/>
    <w:rsid w:val="006516FB"/>
    <w:pPr>
      <w:spacing w:line="240" w:lineRule="auto"/>
    </w:pPr>
    <w:rPr>
      <w:rFonts w:ascii="Times New Roman" w:eastAsiaTheme="minorEastAsia" w:hAnsi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aFChunk" Target="doc_Project.mht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ace\reqview\src\templates\export\Wor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A916A55A94C209C133121856D5F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9A4B44-9D10-479F-87A3-0EEA9041C4FE}"/>
      </w:docPartPr>
      <w:docPartBody>
        <w:p w:rsidR="00CF2113" w:rsidRDefault="00492A07">
          <w:pPr>
            <w:pStyle w:val="08EA916A55A94C209C133121856D5FAD"/>
          </w:pPr>
          <w:r w:rsidRPr="00DF35EF">
            <w:rPr>
              <w:rStyle w:val="PlaceholderText"/>
            </w:rPr>
            <w:t>[Title]</w:t>
          </w:r>
        </w:p>
      </w:docPartBody>
    </w:docPart>
    <w:docPart>
      <w:docPartPr>
        <w:name w:val="406E3C025C53452CB1AC9563285C2AD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167E7A-00F7-4162-899E-F158695EFC79}"/>
      </w:docPartPr>
      <w:docPartBody>
        <w:p w:rsidR="00CF2113" w:rsidRDefault="00492A07">
          <w:pPr>
            <w:pStyle w:val="406E3C025C53452CB1AC9563285C2AD0"/>
          </w:pPr>
          <w:r w:rsidRPr="006E2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962DD3CB140C39DB7C35D06DD282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829BE1-BED3-4090-B89A-7CB496FE0151}"/>
      </w:docPartPr>
      <w:docPartBody>
        <w:p w:rsidR="00CF2113" w:rsidRDefault="00492A07">
          <w:pPr>
            <w:pStyle w:val="F81962DD3CB140C39DB7C35D06DD282B"/>
          </w:pPr>
          <w:r w:rsidRPr="00DF35EF">
            <w:rPr>
              <w:rStyle w:val="PlaceholderText"/>
            </w:rPr>
            <w:t>[Author]</w:t>
          </w:r>
        </w:p>
      </w:docPartBody>
    </w:docPart>
    <w:docPart>
      <w:docPartPr>
        <w:name w:val="61253113AB7741DFBFFC10715CACFC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BBACF64-6621-4E96-B83E-D0ACD5DE8709}"/>
      </w:docPartPr>
      <w:docPartBody>
        <w:p w:rsidR="00CF2113" w:rsidRDefault="00492A07">
          <w:pPr>
            <w:pStyle w:val="61253113AB7741DFBFFC10715CACFC69"/>
          </w:pPr>
          <w:r w:rsidRPr="00DF35EF">
            <w:rPr>
              <w:rStyle w:val="PlaceholderText"/>
            </w:rPr>
            <w:t>[Company]</w:t>
          </w:r>
        </w:p>
      </w:docPartBody>
    </w:docPart>
    <w:docPart>
      <w:docPartPr>
        <w:name w:val="AFCCF0A29AF84F5AB4BCB401786348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C2C753C-DEFC-4A97-BF4E-FE05E1850E5E}"/>
      </w:docPartPr>
      <w:docPartBody>
        <w:p w:rsidR="00CF2113" w:rsidRDefault="00492A07">
          <w:pPr>
            <w:pStyle w:val="AFCCF0A29AF84F5AB4BCB401786348C1"/>
          </w:pPr>
          <w:r w:rsidRPr="00DF35EF">
            <w:rPr>
              <w:rStyle w:val="PlaceholderText"/>
            </w:rPr>
            <w:t>[Title]</w:t>
          </w:r>
        </w:p>
      </w:docPartBody>
    </w:docPart>
    <w:docPart>
      <w:docPartPr>
        <w:name w:val="CF3542D882904D83BF758DD62BC2C98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D352BB-1360-49FF-817B-4562F03BD91D}"/>
      </w:docPartPr>
      <w:docPartBody>
        <w:p w:rsidR="00136470" w:rsidRDefault="006D0207">
          <w:r>
            <w:t>ReqView.date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07"/>
    <w:rsid w:val="00136470"/>
    <w:rsid w:val="002C570A"/>
    <w:rsid w:val="00492A07"/>
    <w:rsid w:val="006D0207"/>
    <w:rsid w:val="00962920"/>
    <w:rsid w:val="009C2FCB"/>
    <w:rsid w:val="00A42A45"/>
    <w:rsid w:val="00CF2113"/>
    <w:rsid w:val="00DB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920"/>
    <w:rPr>
      <w:color w:val="808080"/>
    </w:rPr>
  </w:style>
  <w:style w:type="paragraph" w:customStyle="1" w:styleId="08EA916A55A94C209C133121856D5FAD">
    <w:name w:val="08EA916A55A94C209C133121856D5FAD"/>
  </w:style>
  <w:style w:type="paragraph" w:customStyle="1" w:styleId="406E3C025C53452CB1AC9563285C2AD0">
    <w:name w:val="406E3C025C53452CB1AC9563285C2AD0"/>
  </w:style>
  <w:style w:type="paragraph" w:customStyle="1" w:styleId="F81962DD3CB140C39DB7C35D06DD282B">
    <w:name w:val="F81962DD3CB140C39DB7C35D06DD282B"/>
  </w:style>
  <w:style w:type="paragraph" w:customStyle="1" w:styleId="61253113AB7741DFBFFC10715CACFC69">
    <w:name w:val="61253113AB7741DFBFFC10715CACFC69"/>
  </w:style>
  <w:style w:type="paragraph" w:customStyle="1" w:styleId="AFCCF0A29AF84F5AB4BCB401786348C1">
    <w:name w:val="AFCCF0A29AF84F5AB4BCB40178634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9F53-7F68-4773-B39C-644A525D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</Template>
  <TotalTime>0</TotalTime>
  <Pages>3</Pages>
  <Words>39</Words>
  <Characters>225</Characters>
  <Application>ReqView/2.13.2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ReqView.document.name</vt:lpstr>
      <vt:lpstr>ReqView.document.name</vt:lpstr>
    </vt:vector>
  </TitlesOfParts>
  <Company>DAIICT</Company>
  <LinksUpToDate>false</LinksUpToDate>
  <CharactersWithSpaces>263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</dc:title>
  <dc:subject/>
  <dc:creator>Nakul Patel</dc:creator>
  <cp:keywords/>
  <dc:description/>
  <cp:lastModifiedBy>Nakul Patel</cp:lastModifiedBy>
  <cp:revision>2</cp:revision>
  <dcterms:created xsi:type="dcterms:W3CDTF">2022-03-24T06:27:56.338Z</dcterms:created>
  <dcterms:modified xsi:type="dcterms:W3CDTF">2022-03-24T06:27:56.338Z</dcterms:modified>
</cp:coreProperties>
</file>